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64D41" w14:textId="318AF873" w:rsidR="00A27383" w:rsidRDefault="00FC13FC" w:rsidP="00965D17">
      <w:pPr>
        <w:pStyle w:val="Title"/>
      </w:pPr>
      <w:r>
        <w:t>Rohin Awale</w:t>
      </w:r>
    </w:p>
    <w:p w14:paraId="4BDE745B" w14:textId="30E1B3A8" w:rsidR="00965D17" w:rsidRDefault="00FC13FC" w:rsidP="00965D17">
      <w:r>
        <w:t>Mangal Bazar, Lalitpur - 12</w:t>
      </w:r>
      <w:r w:rsidR="00965D17">
        <w:t> | </w:t>
      </w:r>
      <w:r>
        <w:t>9813982829</w:t>
      </w:r>
      <w:r w:rsidR="00965D17">
        <w:t> | </w:t>
      </w:r>
      <w:hyperlink r:id="rId8" w:history="1">
        <w:r w:rsidR="00822EC7" w:rsidRPr="000365F1">
          <w:rPr>
            <w:rStyle w:val="Hyperlink"/>
          </w:rPr>
          <w:t>rohinawale331@gmail.com</w:t>
        </w:r>
      </w:hyperlink>
      <w:r>
        <w:tab/>
      </w:r>
    </w:p>
    <w:p w14:paraId="30229450" w14:textId="72A2C7E1" w:rsidR="00965D17" w:rsidRPr="00005FAA" w:rsidRDefault="00FC13FC" w:rsidP="00965D17">
      <w:pPr>
        <w:pStyle w:val="Date"/>
      </w:pPr>
      <w:r>
        <w:t>2019/01/14</w:t>
      </w:r>
    </w:p>
    <w:sdt>
      <w:sdtPr>
        <w:alias w:val="Recipient Name:"/>
        <w:tag w:val="Recipient Name:"/>
        <w:id w:val="329652792"/>
        <w:placeholder>
          <w:docPart w:val="3B634B88B6EC4620A519B45793A6604B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14:paraId="39A07EF4" w14:textId="2DC711C1" w:rsidR="00965D17" w:rsidRDefault="00FC13FC" w:rsidP="00965D17">
          <w:pPr>
            <w:pStyle w:val="Address"/>
          </w:pPr>
          <w:r>
            <w:t>John Doe</w:t>
          </w:r>
        </w:p>
      </w:sdtContent>
    </w:sdt>
    <w:p w14:paraId="5D3331D4" w14:textId="34C26F99" w:rsidR="0076387D" w:rsidRDefault="00FC13FC" w:rsidP="0076387D">
      <w:pPr>
        <w:pStyle w:val="Address"/>
      </w:pPr>
      <w:r>
        <w:t>HR Manager</w:t>
      </w:r>
    </w:p>
    <w:p w14:paraId="100B6E08" w14:textId="35984C94" w:rsidR="0076387D" w:rsidRDefault="00FC13FC" w:rsidP="0076387D">
      <w:pPr>
        <w:pStyle w:val="Address"/>
      </w:pPr>
      <w:r>
        <w:t>Deerwalk</w:t>
      </w:r>
    </w:p>
    <w:p w14:paraId="06F0FFF3" w14:textId="1E33063B" w:rsidR="00FC13FC" w:rsidRPr="00FC13FC" w:rsidRDefault="00FC13FC" w:rsidP="00FC13FC">
      <w:pPr>
        <w:pStyle w:val="Address"/>
      </w:pPr>
      <w:r>
        <w:t>Sifal, Kathmandu, Nepal</w:t>
      </w:r>
    </w:p>
    <w:p w14:paraId="1ACBE9A8" w14:textId="41CEEAD5" w:rsidR="00965D17" w:rsidRDefault="00965D17" w:rsidP="00965D17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1710682847"/>
          <w:placeholder>
            <w:docPart w:val="B51A3FF84D3A406995CB1DD0DD94AB93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FC13FC">
            <w:t>John Doe</w:t>
          </w:r>
        </w:sdtContent>
      </w:sdt>
      <w:r>
        <w:t>:</w:t>
      </w:r>
    </w:p>
    <w:p w14:paraId="3893370A" w14:textId="5659C54B" w:rsidR="00965D17" w:rsidRDefault="00FC13FC" w:rsidP="00FC13FC">
      <w:r>
        <w:t>I</w:t>
      </w:r>
      <w:r w:rsidR="00822EC7">
        <w:t xml:space="preserve"> Rohin Awale</w:t>
      </w:r>
      <w:r>
        <w:t xml:space="preserve"> am writing to apply for the internship position of Python that has been opened in your company. </w:t>
      </w:r>
      <w:r w:rsidR="00822EC7">
        <w:t xml:space="preserve">After reading through the requirements for internship, I believe that I have the knowledge and skills to fulfill those requirements. </w:t>
      </w:r>
    </w:p>
    <w:p w14:paraId="7CE50484" w14:textId="5156C5A2" w:rsidR="00822EC7" w:rsidRDefault="00822EC7" w:rsidP="00FC13FC">
      <w:r>
        <w:t>I have completed the Python training course of 90hrs</w:t>
      </w:r>
      <w:r w:rsidR="009F0712">
        <w:t xml:space="preserve"> from Deerwalk Training Center</w:t>
      </w:r>
      <w:r>
        <w:t xml:space="preserve">. So, I have </w:t>
      </w:r>
      <w:r w:rsidR="00D05A6B">
        <w:t>some</w:t>
      </w:r>
      <w:r>
        <w:t xml:space="preserve"> knowledge in basic python, Data Science, and Django w</w:t>
      </w:r>
      <w:r w:rsidR="00A36720">
        <w:t>h</w:t>
      </w:r>
      <w:r>
        <w:t>i</w:t>
      </w:r>
      <w:r w:rsidR="00A36720">
        <w:t>ch</w:t>
      </w:r>
      <w:r>
        <w:t xml:space="preserve"> will be very helpful in fulfilling the requirements of the internship. </w:t>
      </w:r>
      <w:r w:rsidR="00A36720">
        <w:t>I have completed 2 projects during this training course one related to Data Science and one related to Django. While doing these projects I learned about solving problems by going through the documentation</w:t>
      </w:r>
      <w:r w:rsidR="009F0712">
        <w:t>. I also learned to create my own documentation as well as database for my projects. I also have proper to knowledge use Git. Apart from this training, I also have</w:t>
      </w:r>
      <w:r w:rsidR="00C3249F">
        <w:t xml:space="preserve"> some</w:t>
      </w:r>
      <w:bookmarkStart w:id="0" w:name="_GoBack"/>
      <w:bookmarkEnd w:id="0"/>
      <w:r w:rsidR="009F0712">
        <w:t xml:space="preserve"> know</w:t>
      </w:r>
      <w:r w:rsidR="00A1505B">
        <w:t>ledge of MVC and OOP.</w:t>
      </w:r>
    </w:p>
    <w:p w14:paraId="6D36BE78" w14:textId="1DF04EC9" w:rsidR="009F0712" w:rsidRDefault="00A36720" w:rsidP="00FC13FC">
      <w:r>
        <w:t>With this internship in your company, I will get a better chance to develop my</w:t>
      </w:r>
      <w:r w:rsidR="009F0712">
        <w:t xml:space="preserve"> skills in Python.</w:t>
      </w:r>
      <w:r w:rsidR="00A1505B">
        <w:t xml:space="preserve"> With my skills and </w:t>
      </w:r>
      <w:r w:rsidR="00D05A6B">
        <w:t>knowledge,</w:t>
      </w:r>
      <w:r w:rsidR="00A1505B">
        <w:t xml:space="preserve"> I believe I am the best candidate for this internship position. </w:t>
      </w:r>
    </w:p>
    <w:p w14:paraId="02B3451E" w14:textId="77777777" w:rsidR="00965D17" w:rsidRDefault="00772DD5" w:rsidP="00965D17">
      <w:pPr>
        <w:pStyle w:val="Closing"/>
      </w:pPr>
      <w:sdt>
        <w:sdtPr>
          <w:alias w:val="Sincerely:"/>
          <w:tag w:val="Sincerely:"/>
          <w:id w:val="-1406294513"/>
          <w:placeholder>
            <w:docPart w:val="1C93605EE01E4724AB484A4C52CE7718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sdt>
      <w:sdtPr>
        <w:alias w:val="Your Name:"/>
        <w:tag w:val="Your Name:"/>
        <w:id w:val="-80522426"/>
        <w:placeholder>
          <w:docPart w:val="E14B875B9B974D4987443DC2BDD6F2B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326F4925" w14:textId="45453C5C" w:rsidR="00302A2C" w:rsidRPr="00302A2C" w:rsidRDefault="00FC13FC" w:rsidP="00302A2C">
          <w:pPr>
            <w:pStyle w:val="Signature"/>
          </w:pPr>
          <w:r>
            <w:t>Rohin Awale</w:t>
          </w:r>
        </w:p>
      </w:sdtContent>
    </w:sdt>
    <w:sectPr w:rsidR="00302A2C" w:rsidRPr="00302A2C" w:rsidSect="00673C35">
      <w:footerReference w:type="default" r:id="rId9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4013B" w14:textId="77777777" w:rsidR="00772DD5" w:rsidRDefault="00772DD5">
      <w:pPr>
        <w:spacing w:after="0"/>
      </w:pPr>
      <w:r>
        <w:separator/>
      </w:r>
    </w:p>
  </w:endnote>
  <w:endnote w:type="continuationSeparator" w:id="0">
    <w:p w14:paraId="29E4FA6D" w14:textId="77777777" w:rsidR="00772DD5" w:rsidRDefault="00772D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97D6F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77CBD" w14:textId="77777777" w:rsidR="00772DD5" w:rsidRDefault="00772DD5">
      <w:pPr>
        <w:spacing w:after="0"/>
      </w:pPr>
      <w:r>
        <w:separator/>
      </w:r>
    </w:p>
  </w:footnote>
  <w:footnote w:type="continuationSeparator" w:id="0">
    <w:p w14:paraId="3A9AE404" w14:textId="77777777" w:rsidR="00772DD5" w:rsidRDefault="00772D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FC"/>
    <w:rsid w:val="000D5AB1"/>
    <w:rsid w:val="002045EB"/>
    <w:rsid w:val="00293B83"/>
    <w:rsid w:val="00302A2C"/>
    <w:rsid w:val="00381669"/>
    <w:rsid w:val="0052105A"/>
    <w:rsid w:val="00673C35"/>
    <w:rsid w:val="006A3CE7"/>
    <w:rsid w:val="0076387D"/>
    <w:rsid w:val="00772DD5"/>
    <w:rsid w:val="00822EC7"/>
    <w:rsid w:val="008F15C5"/>
    <w:rsid w:val="00965D17"/>
    <w:rsid w:val="009F0712"/>
    <w:rsid w:val="00A1505B"/>
    <w:rsid w:val="00A27383"/>
    <w:rsid w:val="00A36720"/>
    <w:rsid w:val="00A736B0"/>
    <w:rsid w:val="00C3249F"/>
    <w:rsid w:val="00C83E3C"/>
    <w:rsid w:val="00D02A74"/>
    <w:rsid w:val="00D05A6B"/>
    <w:rsid w:val="00D905F1"/>
    <w:rsid w:val="00DF56DD"/>
    <w:rsid w:val="00FC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10B3"/>
  <w15:chartTrackingRefBased/>
  <w15:docId w15:val="{DD93A3CE-A692-4AD7-9370-897F04B0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C1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inawale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634B88B6EC4620A519B45793A66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DD322-1D0E-44B6-8ABF-A2312A0FD4F0}"/>
      </w:docPartPr>
      <w:docPartBody>
        <w:p w:rsidR="00000000" w:rsidRDefault="00673E65">
          <w:pPr>
            <w:pStyle w:val="3B634B88B6EC4620A519B45793A6604B"/>
          </w:pPr>
          <w:r>
            <w:t>Recipient Name</w:t>
          </w:r>
        </w:p>
      </w:docPartBody>
    </w:docPart>
    <w:docPart>
      <w:docPartPr>
        <w:name w:val="B51A3FF84D3A406995CB1DD0DD94A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08CDF-02E5-4806-BB08-4AB64681A88F}"/>
      </w:docPartPr>
      <w:docPartBody>
        <w:p w:rsidR="00000000" w:rsidRDefault="00673E65">
          <w:pPr>
            <w:pStyle w:val="B51A3FF84D3A406995CB1DD0DD94AB93"/>
          </w:pPr>
          <w:r>
            <w:t>Recipient Name</w:t>
          </w:r>
        </w:p>
      </w:docPartBody>
    </w:docPart>
    <w:docPart>
      <w:docPartPr>
        <w:name w:val="1C93605EE01E4724AB484A4C52CE7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80A0B-D7BF-4431-86A1-9FC5E7005D3C}"/>
      </w:docPartPr>
      <w:docPartBody>
        <w:p w:rsidR="00000000" w:rsidRDefault="00673E65">
          <w:pPr>
            <w:pStyle w:val="1C93605EE01E4724AB484A4C52CE7718"/>
          </w:pPr>
          <w:r>
            <w:t>Sincerely</w:t>
          </w:r>
        </w:p>
      </w:docPartBody>
    </w:docPart>
    <w:docPart>
      <w:docPartPr>
        <w:name w:val="E14B875B9B974D4987443DC2BDD6F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1C4A9-1E5D-47A4-A4D4-67937864E12E}"/>
      </w:docPartPr>
      <w:docPartBody>
        <w:p w:rsidR="00000000" w:rsidRDefault="00673E65">
          <w:pPr>
            <w:pStyle w:val="E14B875B9B974D4987443DC2BDD6F2B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65"/>
    <w:rsid w:val="0067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6B485938EE418FA742E80307B02527">
    <w:name w:val="396B485938EE418FA742E80307B02527"/>
  </w:style>
  <w:style w:type="paragraph" w:customStyle="1" w:styleId="542BF84C7B824D59912B4E5CC328BDF4">
    <w:name w:val="542BF84C7B824D59912B4E5CC328BDF4"/>
  </w:style>
  <w:style w:type="paragraph" w:customStyle="1" w:styleId="A45502F7ADC14B3D9C053FC1B34C6A64">
    <w:name w:val="A45502F7ADC14B3D9C053FC1B34C6A64"/>
  </w:style>
  <w:style w:type="paragraph" w:customStyle="1" w:styleId="4978E8D014C84D4B8DAE25E71466630B">
    <w:name w:val="4978E8D014C84D4B8DAE25E71466630B"/>
  </w:style>
  <w:style w:type="paragraph" w:customStyle="1" w:styleId="8734521D3F144EB5BC4464DCBAF17B61">
    <w:name w:val="8734521D3F144EB5BC4464DCBAF17B61"/>
  </w:style>
  <w:style w:type="paragraph" w:customStyle="1" w:styleId="3B634B88B6EC4620A519B45793A6604B">
    <w:name w:val="3B634B88B6EC4620A519B45793A6604B"/>
  </w:style>
  <w:style w:type="paragraph" w:customStyle="1" w:styleId="5A147FF87621414AA9459F2F8BBD0A88">
    <w:name w:val="5A147FF87621414AA9459F2F8BBD0A88"/>
  </w:style>
  <w:style w:type="paragraph" w:customStyle="1" w:styleId="9C353241D6A647FCBD92421F6B7B0E6B">
    <w:name w:val="9C353241D6A647FCBD92421F6B7B0E6B"/>
  </w:style>
  <w:style w:type="paragraph" w:customStyle="1" w:styleId="42A5A4577CD0439A96F0A7CADB5BE69A">
    <w:name w:val="42A5A4577CD0439A96F0A7CADB5BE69A"/>
  </w:style>
  <w:style w:type="paragraph" w:customStyle="1" w:styleId="B51A3FF84D3A406995CB1DD0DD94AB93">
    <w:name w:val="B51A3FF84D3A406995CB1DD0DD94AB93"/>
  </w:style>
  <w:style w:type="paragraph" w:customStyle="1" w:styleId="9B6B33A2DE8C45D6BA6FF284C8783143">
    <w:name w:val="9B6B33A2DE8C45D6BA6FF284C8783143"/>
  </w:style>
  <w:style w:type="paragraph" w:customStyle="1" w:styleId="1C93605EE01E4724AB484A4C52CE7718">
    <w:name w:val="1C93605EE01E4724AB484A4C52CE7718"/>
  </w:style>
  <w:style w:type="paragraph" w:customStyle="1" w:styleId="E14B875B9B974D4987443DC2BDD6F2BF">
    <w:name w:val="E14B875B9B974D4987443DC2BDD6F2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John Doe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58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Rohin Awale</dc:creator>
  <cp:keywords/>
  <dc:description/>
  <cp:lastModifiedBy>Rohin Awale</cp:lastModifiedBy>
  <cp:revision>2</cp:revision>
  <dcterms:created xsi:type="dcterms:W3CDTF">2019-01-14T07:00:00Z</dcterms:created>
  <dcterms:modified xsi:type="dcterms:W3CDTF">2019-01-14T07:58:00Z</dcterms:modified>
</cp:coreProperties>
</file>